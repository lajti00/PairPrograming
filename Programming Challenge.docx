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D4" w:rsidRDefault="003D26D4" w:rsidP="003D26D4">
      <w:pPr>
        <w:pStyle w:val="Heading2"/>
      </w:pPr>
    </w:p>
    <w:p w:rsidR="003D26D4" w:rsidRDefault="003D26D4" w:rsidP="003D26D4">
      <w:pPr>
        <w:pStyle w:val="Heading2"/>
      </w:pPr>
    </w:p>
    <w:p w:rsidR="003D26D4" w:rsidRDefault="00567EB7" w:rsidP="004C7C14">
      <w:pPr>
        <w:pStyle w:val="Heading2"/>
      </w:pPr>
      <w:r>
        <w:t>Programming Challenge: Price Calculator for Shopping Basket</w:t>
      </w:r>
    </w:p>
    <w:p w:rsidR="00567EB7" w:rsidRPr="00567EB7" w:rsidRDefault="00567EB7" w:rsidP="00567EB7"/>
    <w:p w:rsidR="003D26D4" w:rsidRDefault="004C7C14" w:rsidP="004C7C14">
      <w:pPr>
        <w:pStyle w:val="Heading3"/>
      </w:pPr>
      <w:r>
        <w:t>Expectation</w:t>
      </w:r>
    </w:p>
    <w:p w:rsidR="004C7C14" w:rsidRDefault="004C7C14" w:rsidP="004C7C14">
      <w:pPr>
        <w:pStyle w:val="ListParagraph"/>
        <w:numPr>
          <w:ilvl w:val="0"/>
          <w:numId w:val="6"/>
        </w:numPr>
      </w:pPr>
      <w:r>
        <w:t xml:space="preserve">Produce working, </w:t>
      </w:r>
      <w:r w:rsidRPr="004C7C14">
        <w:rPr>
          <w:b/>
          <w:bCs/>
        </w:rPr>
        <w:t xml:space="preserve">object-oriented </w:t>
      </w:r>
      <w:r>
        <w:t>source code to solve the following problems</w:t>
      </w:r>
    </w:p>
    <w:p w:rsidR="004C7C14" w:rsidRDefault="004C7C14" w:rsidP="00FD6676">
      <w:pPr>
        <w:pStyle w:val="ListParagraph"/>
        <w:numPr>
          <w:ilvl w:val="0"/>
          <w:numId w:val="6"/>
        </w:numPr>
      </w:pPr>
      <w:r>
        <w:t>Should be send back in electronic format as a complete project with related unit tests</w:t>
      </w:r>
    </w:p>
    <w:p w:rsidR="003D26D4" w:rsidRDefault="004C7C14" w:rsidP="004C7C14">
      <w:pPr>
        <w:pStyle w:val="ListParagraph"/>
        <w:numPr>
          <w:ilvl w:val="0"/>
          <w:numId w:val="6"/>
        </w:numPr>
      </w:pPr>
      <w:r>
        <w:t>We will walk through your code together in the next session, answering questions on the code and programming/design choices you made.</w:t>
      </w:r>
    </w:p>
    <w:p w:rsidR="004C7C14" w:rsidRDefault="004C7C14" w:rsidP="004C7C14">
      <w:pPr>
        <w:pStyle w:val="Heading3"/>
      </w:pPr>
    </w:p>
    <w:p w:rsidR="004C7C14" w:rsidRDefault="004C7C14" w:rsidP="004C7C14">
      <w:pPr>
        <w:pStyle w:val="Heading3"/>
      </w:pPr>
      <w:r>
        <w:t>Description</w:t>
      </w:r>
    </w:p>
    <w:p w:rsidR="003D26D4" w:rsidRDefault="003D26D4" w:rsidP="003D26D4">
      <w:r>
        <w:t>Write a program and associated unit tests that can price a basket of goods taking into account</w:t>
      </w:r>
      <w:r>
        <w:br/>
        <w:t>some special offers.</w:t>
      </w:r>
      <w:r>
        <w:br/>
      </w:r>
    </w:p>
    <w:p w:rsidR="003D26D4" w:rsidRDefault="003D26D4" w:rsidP="003D26D4">
      <w:r>
        <w:t>The goods that can be purchased, together with their normal prices are:</w:t>
      </w:r>
    </w:p>
    <w:p w:rsidR="003D26D4" w:rsidRPr="003D26D4" w:rsidRDefault="004C7C14" w:rsidP="003D26D4">
      <w:pPr>
        <w:pStyle w:val="ListParagraph"/>
        <w:numPr>
          <w:ilvl w:val="0"/>
          <w:numId w:val="5"/>
        </w:numPr>
      </w:pPr>
      <w:r>
        <w:t>Beans</w:t>
      </w:r>
      <w:r w:rsidR="003D26D4" w:rsidRPr="003D26D4">
        <w:t xml:space="preserve"> – 65p per </w:t>
      </w:r>
      <w:r>
        <w:t>can</w:t>
      </w:r>
    </w:p>
    <w:p w:rsidR="003D26D4" w:rsidRPr="003D26D4" w:rsidRDefault="003D26D4" w:rsidP="003D26D4">
      <w:pPr>
        <w:pStyle w:val="ListParagraph"/>
        <w:numPr>
          <w:ilvl w:val="0"/>
          <w:numId w:val="5"/>
        </w:numPr>
      </w:pPr>
      <w:r w:rsidRPr="003D26D4">
        <w:t>Bread – 80p per loaf</w:t>
      </w:r>
    </w:p>
    <w:p w:rsidR="003D26D4" w:rsidRPr="003D26D4" w:rsidRDefault="003D26D4" w:rsidP="003D26D4">
      <w:pPr>
        <w:pStyle w:val="ListParagraph"/>
        <w:numPr>
          <w:ilvl w:val="0"/>
          <w:numId w:val="5"/>
        </w:numPr>
      </w:pPr>
      <w:r w:rsidRPr="003D26D4">
        <w:t>Milk – £1.30 per bottle</w:t>
      </w:r>
    </w:p>
    <w:p w:rsidR="007324A5" w:rsidRPr="003D26D4" w:rsidRDefault="003D26D4" w:rsidP="003D26D4">
      <w:pPr>
        <w:pStyle w:val="ListParagraph"/>
        <w:numPr>
          <w:ilvl w:val="0"/>
          <w:numId w:val="5"/>
        </w:numPr>
      </w:pPr>
      <w:r w:rsidRPr="003D26D4">
        <w:t>Apples – £1.00 per bag</w:t>
      </w:r>
    </w:p>
    <w:p w:rsidR="003D26D4" w:rsidRDefault="003D26D4" w:rsidP="003D26D4"/>
    <w:p w:rsidR="003D26D4" w:rsidRDefault="003D26D4" w:rsidP="003D26D4">
      <w:r>
        <w:t>Current special offers:</w:t>
      </w:r>
    </w:p>
    <w:p w:rsidR="003D26D4" w:rsidRPr="003D26D4" w:rsidRDefault="003D26D4" w:rsidP="003D26D4">
      <w:pPr>
        <w:pStyle w:val="ListParagraph"/>
        <w:numPr>
          <w:ilvl w:val="0"/>
          <w:numId w:val="4"/>
        </w:numPr>
      </w:pPr>
      <w:r w:rsidRPr="003D26D4">
        <w:t>Apples have a 10% discount off their normal price this week</w:t>
      </w:r>
    </w:p>
    <w:p w:rsidR="003D26D4" w:rsidRPr="003D26D4" w:rsidRDefault="003D26D4" w:rsidP="003D26D4">
      <w:pPr>
        <w:pStyle w:val="ListParagraph"/>
        <w:numPr>
          <w:ilvl w:val="0"/>
          <w:numId w:val="4"/>
        </w:numPr>
      </w:pPr>
      <w:r>
        <w:t xml:space="preserve">Buy 2 </w:t>
      </w:r>
      <w:r w:rsidR="004C7C14">
        <w:t>can</w:t>
      </w:r>
      <w:r>
        <w:t xml:space="preserve">s of </w:t>
      </w:r>
      <w:r w:rsidR="004C7C14">
        <w:t>Bean</w:t>
      </w:r>
      <w:r>
        <w:t xml:space="preserve"> and get a loaf of bread for half price</w:t>
      </w:r>
    </w:p>
    <w:p w:rsidR="003D26D4" w:rsidRDefault="003D26D4" w:rsidP="003D26D4"/>
    <w:p w:rsidR="003D26D4" w:rsidRDefault="003D26D4" w:rsidP="003D26D4">
      <w:r>
        <w:t>The program should accept a list of items in the basket and output the subtotal, the special</w:t>
      </w:r>
      <w:r>
        <w:br/>
        <w:t>offer discounts and the final price.</w:t>
      </w:r>
    </w:p>
    <w:p w:rsidR="003D26D4" w:rsidRDefault="003D26D4" w:rsidP="003D26D4"/>
    <w:p w:rsidR="003D26D4" w:rsidRDefault="003D26D4" w:rsidP="003D26D4">
      <w:r>
        <w:t xml:space="preserve">Input should be via the command line in the form </w:t>
      </w:r>
    </w:p>
    <w:p w:rsidR="003D26D4" w:rsidRDefault="003D26D4" w:rsidP="003D26D4">
      <w:pPr>
        <w:rPr>
          <w:i/>
          <w:sz w:val="18"/>
        </w:rPr>
      </w:pPr>
      <w:r>
        <w:rPr>
          <w:rFonts w:ascii="Courier New" w:hAnsi="Courier New" w:cs="Courier New"/>
          <w:color w:val="000000"/>
          <w:sz w:val="16"/>
          <w:szCs w:val="16"/>
        </w:rPr>
        <w:t>PriceCalculator</w:t>
      </w:r>
      <w:r w:rsidRPr="003D26D4">
        <w:rPr>
          <w:rFonts w:ascii="Courier New" w:hAnsi="Courier New" w:cs="Courier New"/>
          <w:color w:val="000000"/>
          <w:sz w:val="16"/>
          <w:szCs w:val="16"/>
        </w:rPr>
        <w:t xml:space="preserve"> item1 item2 item3 …</w:t>
      </w:r>
    </w:p>
    <w:p w:rsidR="003D26D4" w:rsidRPr="003D26D4" w:rsidRDefault="003D26D4" w:rsidP="003D26D4">
      <w:pPr>
        <w:rPr>
          <w:sz w:val="18"/>
        </w:rPr>
      </w:pPr>
    </w:p>
    <w:p w:rsidR="003D26D4" w:rsidRDefault="003D26D4" w:rsidP="003D26D4">
      <w:pPr>
        <w:rPr>
          <w:color w:val="000000"/>
          <w:sz w:val="18"/>
          <w:szCs w:val="18"/>
        </w:rPr>
      </w:pPr>
      <w:bookmarkStart w:id="0" w:name="_GoBack"/>
      <w:bookmarkEnd w:id="0"/>
    </w:p>
    <w:p w:rsidR="003D26D4" w:rsidRDefault="003D26D4" w:rsidP="003D26D4">
      <w:pPr>
        <w:rPr>
          <w:rFonts w:ascii="Courier New" w:hAnsi="Courier New" w:cs="Courier New"/>
          <w:color w:val="000000"/>
          <w:sz w:val="18"/>
          <w:szCs w:val="18"/>
        </w:rPr>
      </w:pPr>
      <w:r w:rsidRPr="003D26D4">
        <w:t>For example:</w:t>
      </w:r>
      <w:r>
        <w:rPr>
          <w:color w:val="000000"/>
          <w:sz w:val="18"/>
          <w:szCs w:val="18"/>
        </w:rPr>
        <w:br/>
      </w:r>
      <w:r w:rsidRPr="003D26D4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000000"/>
          <w:sz w:val="16"/>
          <w:szCs w:val="16"/>
        </w:rPr>
        <w:t>PriceCalculator</w:t>
      </w:r>
      <w:r w:rsidRPr="003D26D4">
        <w:rPr>
          <w:rFonts w:ascii="Courier New" w:hAnsi="Courier New" w:cs="Courier New"/>
          <w:color w:val="000000"/>
          <w:sz w:val="16"/>
          <w:szCs w:val="16"/>
        </w:rPr>
        <w:t xml:space="preserve"> Apple Milk Bread</w:t>
      </w:r>
      <w:r w:rsidRPr="003D26D4">
        <w:rPr>
          <w:i/>
          <w:sz w:val="18"/>
        </w:rPr>
        <w:br/>
      </w:r>
    </w:p>
    <w:p w:rsidR="003D26D4" w:rsidRDefault="003D26D4" w:rsidP="003D26D4">
      <w:pPr>
        <w:rPr>
          <w:rFonts w:ascii="Courier New" w:hAnsi="Courier New" w:cs="Courier New"/>
          <w:color w:val="000000"/>
          <w:sz w:val="16"/>
          <w:szCs w:val="16"/>
        </w:rPr>
      </w:pPr>
      <w:r w:rsidRPr="003D26D4">
        <w:t>Output should be to the console, for example:</w:t>
      </w:r>
      <w:r w:rsidRPr="003D26D4">
        <w:br/>
      </w:r>
    </w:p>
    <w:p w:rsidR="003D26D4" w:rsidRDefault="003D26D4" w:rsidP="003D26D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6"/>
          <w:szCs w:val="16"/>
        </w:rPr>
        <w:t>Subtotal: £3.10</w:t>
      </w:r>
      <w:r>
        <w:rPr>
          <w:rFonts w:ascii="Courier New" w:hAnsi="Courier New" w:cs="Courier New"/>
          <w:color w:val="000000"/>
          <w:sz w:val="16"/>
          <w:szCs w:val="16"/>
        </w:rPr>
        <w:br/>
        <w:t>Apples 10% off: -10p</w:t>
      </w:r>
      <w:r>
        <w:rPr>
          <w:rFonts w:ascii="Courier New" w:hAnsi="Courier New" w:cs="Courier New"/>
          <w:color w:val="000000"/>
          <w:sz w:val="16"/>
          <w:szCs w:val="16"/>
        </w:rPr>
        <w:br/>
        <w:t>Total: £3.00</w:t>
      </w:r>
      <w:r>
        <w:rPr>
          <w:rFonts w:ascii="Courier New" w:hAnsi="Courier New" w:cs="Courier New"/>
          <w:color w:val="000000"/>
          <w:sz w:val="16"/>
          <w:szCs w:val="16"/>
        </w:rPr>
        <w:br/>
      </w:r>
    </w:p>
    <w:p w:rsidR="003D26D4" w:rsidRDefault="003D26D4" w:rsidP="003D26D4">
      <w:pPr>
        <w:rPr>
          <w:rFonts w:ascii="Courier New" w:hAnsi="Courier New" w:cs="Courier New"/>
          <w:color w:val="000000"/>
          <w:sz w:val="16"/>
          <w:szCs w:val="16"/>
        </w:rPr>
      </w:pPr>
      <w:r>
        <w:t>If no special offers are applicable the code should output:</w:t>
      </w:r>
      <w:r>
        <w:br/>
      </w:r>
    </w:p>
    <w:p w:rsidR="003D26D4" w:rsidRDefault="003D26D4" w:rsidP="003D26D4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6"/>
          <w:szCs w:val="16"/>
        </w:rPr>
        <w:t>Subtotal: £1.30</w:t>
      </w:r>
      <w:r>
        <w:rPr>
          <w:rFonts w:ascii="Courier New" w:hAnsi="Courier New" w:cs="Courier New"/>
          <w:color w:val="000000"/>
          <w:sz w:val="16"/>
          <w:szCs w:val="16"/>
        </w:rPr>
        <w:br/>
        <w:t>(No offers available</w:t>
      </w:r>
      <w:r w:rsidR="004C7C14"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000000"/>
          <w:sz w:val="16"/>
          <w:szCs w:val="16"/>
        </w:rPr>
        <w:br/>
        <w:t>Total price: £1.30</w:t>
      </w:r>
      <w:r>
        <w:rPr>
          <w:rFonts w:ascii="Courier New" w:hAnsi="Courier New" w:cs="Courier New"/>
          <w:color w:val="000000"/>
          <w:sz w:val="16"/>
          <w:szCs w:val="16"/>
        </w:rPr>
        <w:br/>
      </w:r>
    </w:p>
    <w:p w:rsidR="003D26D4" w:rsidRDefault="003D26D4" w:rsidP="003D26D4">
      <w:r>
        <w:t>The code and design should meet these requirements, but be sufficiently flexible to allow future changes to the product list and/or discounts applied.</w:t>
      </w:r>
    </w:p>
    <w:p w:rsidR="003D26D4" w:rsidRPr="003D26D4" w:rsidRDefault="003D26D4" w:rsidP="003D26D4">
      <w:r>
        <w:br/>
        <w:t>The code should be well structured, commented, have error handling and be tested</w:t>
      </w:r>
    </w:p>
    <w:sectPr w:rsidR="003D26D4" w:rsidRPr="003D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25F9"/>
    <w:multiLevelType w:val="hybridMultilevel"/>
    <w:tmpl w:val="D946CA20"/>
    <w:lvl w:ilvl="0" w:tplc="322E9E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335E"/>
    <w:multiLevelType w:val="hybridMultilevel"/>
    <w:tmpl w:val="C87E13A4"/>
    <w:lvl w:ilvl="0" w:tplc="322E9E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1F13"/>
    <w:multiLevelType w:val="hybridMultilevel"/>
    <w:tmpl w:val="AEDE0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C5BFA"/>
    <w:multiLevelType w:val="hybridMultilevel"/>
    <w:tmpl w:val="FD9A9310"/>
    <w:lvl w:ilvl="0" w:tplc="C0FAD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B4FD9"/>
    <w:multiLevelType w:val="hybridMultilevel"/>
    <w:tmpl w:val="1660CE2C"/>
    <w:lvl w:ilvl="0" w:tplc="322E9E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B39F1"/>
    <w:multiLevelType w:val="hybridMultilevel"/>
    <w:tmpl w:val="197C3072"/>
    <w:lvl w:ilvl="0" w:tplc="322E9E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D4"/>
    <w:rsid w:val="00302638"/>
    <w:rsid w:val="003D26D4"/>
    <w:rsid w:val="004C7C14"/>
    <w:rsid w:val="00567EB7"/>
    <w:rsid w:val="00590C55"/>
    <w:rsid w:val="0073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ADAD8-B1D8-40D2-A96D-4FAA0B56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ttarm-dev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Moattar Dev</dc:creator>
  <cp:keywords/>
  <dc:description/>
  <cp:lastModifiedBy>Mohammad Moattar Dev</cp:lastModifiedBy>
  <cp:revision>3</cp:revision>
  <dcterms:created xsi:type="dcterms:W3CDTF">2015-09-01T09:51:00Z</dcterms:created>
  <dcterms:modified xsi:type="dcterms:W3CDTF">2015-09-07T09:48:00Z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